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556" w:rsidRPr="005C62B8" w:rsidRDefault="00022EF7" w:rsidP="00FA6164">
      <w:pPr>
        <w:pStyle w:val="Sinespaciado"/>
        <w:rPr>
          <w:rFonts w:ascii="Arial" w:hAnsi="Arial" w:cs="Arial"/>
          <w:sz w:val="19"/>
          <w:szCs w:val="19"/>
          <w:lang w:val="es-BO"/>
        </w:rPr>
      </w:pPr>
      <w:r>
        <w:rPr>
          <w:rFonts w:ascii="Arial" w:hAnsi="Arial" w:cs="Arial"/>
          <w:sz w:val="19"/>
          <w:szCs w:val="19"/>
          <w:lang w:val="es-BO"/>
        </w:rPr>
        <w:t>${GENERO}</w:t>
      </w:r>
      <w:r w:rsidR="00E8629C" w:rsidRPr="005C62B8">
        <w:rPr>
          <w:rFonts w:ascii="Arial" w:hAnsi="Arial" w:cs="Arial"/>
          <w:sz w:val="19"/>
          <w:szCs w:val="19"/>
          <w:lang w:val="es-BO"/>
        </w:rPr>
        <w:t xml:space="preserve"> </w:t>
      </w:r>
    </w:p>
    <w:p w:rsidR="00E76556" w:rsidRPr="005C62B8" w:rsidRDefault="00BA6DAF" w:rsidP="00FA6164">
      <w:pPr>
        <w:pStyle w:val="Sinespaciado"/>
        <w:rPr>
          <w:rFonts w:ascii="Arial" w:hAnsi="Arial" w:cs="Arial"/>
          <w:b/>
          <w:sz w:val="19"/>
          <w:szCs w:val="19"/>
          <w:lang w:val="es-BO"/>
        </w:rPr>
      </w:pPr>
      <w:r w:rsidRPr="005C62B8">
        <w:rPr>
          <w:rFonts w:ascii="Arial" w:hAnsi="Arial" w:cs="Arial"/>
          <w:b/>
          <w:sz w:val="19"/>
          <w:szCs w:val="19"/>
          <w:lang w:val="es-BO"/>
        </w:rPr>
        <w:t>${NOMBRE_CLIENTE}</w:t>
      </w:r>
    </w:p>
    <w:p w:rsidR="00CA12B0" w:rsidRPr="005F6B87" w:rsidRDefault="00CA12B0" w:rsidP="00CA12B0">
      <w:pPr>
        <w:pStyle w:val="Sinespaciado"/>
        <w:rPr>
          <w:rFonts w:ascii="Arial" w:hAnsi="Arial" w:cs="Arial"/>
          <w:sz w:val="18"/>
          <w:szCs w:val="18"/>
          <w:u w:val="single"/>
        </w:rPr>
      </w:pPr>
      <w:r w:rsidRPr="005F6B87">
        <w:rPr>
          <w:rFonts w:ascii="Arial" w:hAnsi="Arial" w:cs="Arial"/>
          <w:sz w:val="18"/>
          <w:szCs w:val="18"/>
          <w:u w:val="single"/>
        </w:rPr>
        <w:t>Presente</w:t>
      </w:r>
    </w:p>
    <w:p w:rsidR="00DC4F93" w:rsidRDefault="00DC4F93" w:rsidP="00BA6DAF">
      <w:pPr>
        <w:spacing w:after="0"/>
        <w:jc w:val="both"/>
        <w:rPr>
          <w:rFonts w:ascii="Arial" w:hAnsi="Arial" w:cs="Arial"/>
          <w:sz w:val="19"/>
          <w:szCs w:val="19"/>
          <w:lang w:val="es-BO"/>
        </w:rPr>
      </w:pPr>
    </w:p>
    <w:p w:rsidR="00CA12B0" w:rsidRDefault="00CA12B0" w:rsidP="00CA12B0">
      <w:pPr>
        <w:rPr>
          <w:rFonts w:ascii="Arial" w:hAnsi="Arial" w:cs="Arial"/>
          <w:b/>
          <w:sz w:val="18"/>
          <w:szCs w:val="18"/>
          <w:u w:val="single"/>
        </w:rPr>
      </w:pPr>
      <w:r w:rsidRPr="005A30A4">
        <w:rPr>
          <w:rFonts w:ascii="Arial" w:hAnsi="Arial" w:cs="Arial"/>
          <w:b/>
          <w:sz w:val="18"/>
          <w:szCs w:val="18"/>
        </w:rPr>
        <w:t xml:space="preserve">Asunto: </w:t>
      </w:r>
      <w:r>
        <w:rPr>
          <w:rFonts w:ascii="Arial" w:hAnsi="Arial" w:cs="Arial"/>
          <w:b/>
          <w:sz w:val="18"/>
          <w:szCs w:val="18"/>
          <w:u w:val="single"/>
        </w:rPr>
        <w:t>${REFERENCIA}</w:t>
      </w:r>
    </w:p>
    <w:p w:rsidR="00420208" w:rsidRPr="005A30A4" w:rsidRDefault="00420208" w:rsidP="004202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 nuestra</w:t>
      </w:r>
      <w:r w:rsidRPr="005A30A4">
        <w:rPr>
          <w:rFonts w:ascii="Arial" w:hAnsi="Arial" w:cs="Arial"/>
          <w:sz w:val="18"/>
          <w:szCs w:val="18"/>
        </w:rPr>
        <w:t xml:space="preserve"> consideración:</w:t>
      </w:r>
    </w:p>
    <w:p w:rsidR="004A0C1E" w:rsidRDefault="00BA6DAF" w:rsidP="00DD4DDD">
      <w:pPr>
        <w:jc w:val="both"/>
        <w:rPr>
          <w:rFonts w:ascii="Arial" w:hAnsi="Arial" w:cs="Arial"/>
          <w:sz w:val="19"/>
          <w:szCs w:val="19"/>
          <w:lang w:val="es-BO"/>
        </w:rPr>
      </w:pPr>
      <w:r w:rsidRPr="005C62B8">
        <w:rPr>
          <w:rFonts w:ascii="Arial" w:hAnsi="Arial" w:cs="Arial"/>
          <w:sz w:val="19"/>
          <w:szCs w:val="19"/>
          <w:lang w:val="es-BO"/>
        </w:rPr>
        <w:t>${RESPUESTA}</w:t>
      </w:r>
    </w:p>
    <w:p w:rsidR="000425CF" w:rsidRDefault="000425CF" w:rsidP="00DD4DDD">
      <w:pPr>
        <w:jc w:val="both"/>
        <w:rPr>
          <w:rFonts w:ascii="Arial" w:hAnsi="Arial" w:cs="Arial"/>
          <w:sz w:val="19"/>
          <w:szCs w:val="19"/>
          <w:lang w:val="es-BO"/>
        </w:rPr>
      </w:pPr>
    </w:p>
    <w:p w:rsidR="000425CF" w:rsidRDefault="000425CF" w:rsidP="00DD4DDD">
      <w:pPr>
        <w:jc w:val="both"/>
        <w:rPr>
          <w:rFonts w:ascii="Arial" w:hAnsi="Arial" w:cs="Arial"/>
          <w:sz w:val="19"/>
          <w:szCs w:val="19"/>
          <w:lang w:val="es-BO"/>
        </w:rPr>
      </w:pPr>
    </w:p>
    <w:p w:rsidR="000425CF" w:rsidRDefault="000425CF" w:rsidP="00DD4DDD">
      <w:pPr>
        <w:jc w:val="both"/>
        <w:rPr>
          <w:rFonts w:ascii="Arial" w:hAnsi="Arial" w:cs="Arial"/>
          <w:sz w:val="19"/>
          <w:szCs w:val="19"/>
          <w:lang w:val="es-BO"/>
        </w:rPr>
      </w:pPr>
    </w:p>
    <w:p w:rsidR="000425CF" w:rsidRPr="0096763E" w:rsidRDefault="000425CF" w:rsidP="00DD4DDD">
      <w:pPr>
        <w:jc w:val="both"/>
        <w:rPr>
          <w:lang w:val="es-BO"/>
        </w:rPr>
      </w:pPr>
    </w:p>
    <w:sectPr w:rsidR="000425CF" w:rsidRPr="0096763E" w:rsidSect="00C439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041" w:right="1418" w:bottom="1418" w:left="294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200" w:rsidRDefault="00CF6200" w:rsidP="008913EB">
      <w:pPr>
        <w:spacing w:after="0" w:line="240" w:lineRule="auto"/>
      </w:pPr>
      <w:r>
        <w:separator/>
      </w:r>
    </w:p>
  </w:endnote>
  <w:endnote w:type="continuationSeparator" w:id="0">
    <w:p w:rsidR="00CF6200" w:rsidRDefault="00CF6200" w:rsidP="0089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9D1" w:rsidRDefault="009869D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9D1" w:rsidRDefault="009869D1" w:rsidP="00CA12B0">
    <w:pPr>
      <w:pStyle w:val="Textoindependiente"/>
      <w:tabs>
        <w:tab w:val="left" w:pos="4700"/>
      </w:tabs>
      <w:rPr>
        <w:rFonts w:ascii="Arial Narrow" w:hAnsi="Arial Narrow"/>
        <w:i/>
        <w:iCs/>
        <w:color w:val="322CA4"/>
        <w:sz w:val="16"/>
        <w:szCs w:val="16"/>
      </w:rPr>
    </w:pPr>
  </w:p>
  <w:p w:rsidR="009869D1" w:rsidRDefault="00166266" w:rsidP="00CA12B0">
    <w:pPr>
      <w:pStyle w:val="Textoindependiente"/>
      <w:tabs>
        <w:tab w:val="left" w:pos="4700"/>
      </w:tabs>
      <w:rPr>
        <w:rFonts w:ascii="Arial Narrow" w:hAnsi="Arial Narrow"/>
        <w:i/>
        <w:iCs/>
        <w:color w:val="322CA4"/>
        <w:sz w:val="16"/>
        <w:szCs w:val="16"/>
      </w:rPr>
    </w:pPr>
    <w:r>
      <w:rPr>
        <w:rFonts w:ascii="Arial Narrow" w:hAnsi="Arial Narrow"/>
        <w:i/>
        <w:iCs/>
        <w:color w:val="322CA4"/>
        <w:sz w:val="16"/>
        <w:szCs w:val="16"/>
      </w:rPr>
      <w:t>${ES}</w:t>
    </w:r>
  </w:p>
  <w:p w:rsidR="00CA12B0" w:rsidRDefault="00CF6200" w:rsidP="00CA12B0">
    <w:pPr>
      <w:pStyle w:val="Textoindependiente"/>
      <w:tabs>
        <w:tab w:val="left" w:pos="4700"/>
      </w:tabs>
      <w:rPr>
        <w:rFonts w:ascii="Arial Narrow" w:hAnsi="Arial Narrow"/>
        <w:iCs/>
        <w:color w:val="322CA4"/>
        <w:sz w:val="16"/>
        <w:szCs w:val="16"/>
      </w:rPr>
    </w:pPr>
    <w:r>
      <w:rPr>
        <w:rFonts w:cs="Arial"/>
        <w:noProof/>
        <w:sz w:val="19"/>
        <w:szCs w:val="19"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1736" o:spid="_x0000_s2059" type="#_x0000_t75" style="position:absolute;left:0;text-align:left;margin-left:219.35pt;margin-top:321.7pt;width:237.05pt;height:237.8pt;z-index:-251654144;mso-position-horizontal-relative:margin;mso-position-vertical-relative:margin" o:allowincell="f">
          <v:imagedata r:id="rId1" o:title="marca de agua"/>
          <w10:wrap anchorx="margin" anchory="margin"/>
        </v:shape>
      </w:pict>
    </w:r>
    <w:r w:rsidR="00055169">
      <w:rPr>
        <w:rFonts w:ascii="Arial Narrow" w:hAnsi="Arial Narrow"/>
        <w:i/>
        <w:iCs/>
        <w:color w:val="322CA4"/>
        <w:sz w:val="16"/>
        <w:szCs w:val="16"/>
      </w:rPr>
      <w:t xml:space="preserve"> </w:t>
    </w:r>
    <w:r w:rsidR="00055169" w:rsidRPr="00022EF7">
      <w:rPr>
        <w:rFonts w:ascii="Arial Narrow" w:hAnsi="Arial Narrow"/>
        <w:iCs/>
        <w:color w:val="322CA4"/>
        <w:sz w:val="16"/>
        <w:szCs w:val="16"/>
      </w:rPr>
      <w:t>${PROCE}</w:t>
    </w:r>
    <w:r w:rsidR="00CA12B0" w:rsidRPr="00022EF7">
      <w:rPr>
        <w:rFonts w:ascii="Arial Narrow" w:hAnsi="Arial Narrow"/>
        <w:iCs/>
        <w:color w:val="322CA4"/>
        <w:sz w:val="16"/>
        <w:szCs w:val="16"/>
      </w:rPr>
      <w:t>.</w:t>
    </w:r>
  </w:p>
  <w:p w:rsidR="007C108A" w:rsidRDefault="00166266" w:rsidP="00CA12B0">
    <w:pPr>
      <w:pStyle w:val="Textoindependiente"/>
      <w:tabs>
        <w:tab w:val="left" w:pos="4700"/>
      </w:tabs>
      <w:rPr>
        <w:rFonts w:ascii="Arial Narrow" w:hAnsi="Arial Narrow"/>
        <w:i/>
        <w:iCs/>
        <w:color w:val="322CA4"/>
        <w:sz w:val="16"/>
        <w:szCs w:val="16"/>
      </w:rPr>
    </w:pPr>
    <w:r>
      <w:rPr>
        <w:rFonts w:ascii="Arial Narrow" w:hAnsi="Arial Narrow"/>
        <w:iCs/>
        <w:color w:val="322CA4"/>
        <w:sz w:val="16"/>
        <w:szCs w:val="16"/>
      </w:rPr>
      <w:t>${ART}</w:t>
    </w:r>
    <w:bookmarkStart w:id="0" w:name="_GoBack"/>
    <w:bookmarkEnd w:id="0"/>
  </w:p>
  <w:p w:rsidR="00CA12B0" w:rsidRPr="00CA12B0" w:rsidRDefault="00CA12B0" w:rsidP="00CA12B0">
    <w:pPr>
      <w:pStyle w:val="Cita"/>
      <w:jc w:val="both"/>
      <w:rPr>
        <w:noProof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9D1" w:rsidRDefault="009869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200" w:rsidRDefault="00CF6200" w:rsidP="008913EB">
      <w:pPr>
        <w:spacing w:after="0" w:line="240" w:lineRule="auto"/>
      </w:pPr>
      <w:r>
        <w:separator/>
      </w:r>
    </w:p>
  </w:footnote>
  <w:footnote w:type="continuationSeparator" w:id="0">
    <w:p w:rsidR="00CF6200" w:rsidRDefault="00CF6200" w:rsidP="0089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63E" w:rsidRDefault="00CF6200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1735" o:spid="_x0000_s2058" type="#_x0000_t75" style="position:absolute;margin-left:0;margin-top:0;width:237.05pt;height:237.8pt;z-index:-25165516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D53" w:rsidRDefault="004A0C1E" w:rsidP="00C30D53">
    <w:pPr>
      <w:pStyle w:val="Encabezado"/>
      <w:ind w:firstLine="708"/>
      <w:jc w:val="right"/>
      <w:rPr>
        <w:rFonts w:ascii="Arial" w:hAnsi="Arial" w:cs="Arial"/>
        <w:sz w:val="20"/>
      </w:rPr>
    </w:pPr>
    <w:r>
      <w:rPr>
        <w:rFonts w:cs="Arial"/>
        <w:noProof/>
        <w:sz w:val="19"/>
        <w:szCs w:val="19"/>
        <w:lang w:val="es-BO" w:eastAsia="es-BO"/>
      </w:rPr>
      <w:drawing>
        <wp:anchor distT="0" distB="0" distL="114300" distR="114300" simplePos="0" relativeHeight="251659264" behindDoc="0" locked="0" layoutInCell="1" allowOverlap="1" wp14:anchorId="4AE02672" wp14:editId="142FB550">
          <wp:simplePos x="0" y="0"/>
          <wp:positionH relativeFrom="column">
            <wp:posOffset>-1481455</wp:posOffset>
          </wp:positionH>
          <wp:positionV relativeFrom="paragraph">
            <wp:posOffset>-169545</wp:posOffset>
          </wp:positionV>
          <wp:extent cx="1409065" cy="8602830"/>
          <wp:effectExtent l="0" t="0" r="635" b="825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ll cen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8602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30D53" w:rsidRDefault="00426B44" w:rsidP="00C4395A">
    <w:pPr>
      <w:pStyle w:val="Encabezado"/>
      <w:rPr>
        <w:rFonts w:ascii="Arial" w:hAnsi="Arial" w:cs="Arial"/>
        <w:b/>
        <w:sz w:val="20"/>
        <w:lang w:val="en-US"/>
      </w:rPr>
    </w:pPr>
    <w:r>
      <w:rPr>
        <w:rFonts w:ascii="Arial" w:hAnsi="Arial" w:cs="Arial"/>
        <w:sz w:val="20"/>
      </w:rPr>
      <w:tab/>
      <w:t xml:space="preserve">                                                </w:t>
    </w:r>
    <w:r w:rsidR="0005750D">
      <w:rPr>
        <w:rFonts w:ascii="Arial" w:hAnsi="Arial" w:cs="Arial"/>
        <w:sz w:val="20"/>
      </w:rPr>
      <w:t xml:space="preserve">                 </w:t>
    </w:r>
    <w:r w:rsidR="002B5F2F" w:rsidRPr="007A56EA">
      <w:rPr>
        <w:rFonts w:ascii="Arial" w:hAnsi="Arial" w:cs="Arial"/>
        <w:b/>
        <w:sz w:val="20"/>
        <w:lang w:val="en-US"/>
      </w:rPr>
      <w:t xml:space="preserve">Cochabamba, </w:t>
    </w:r>
    <w:r w:rsidR="00BA6DAF">
      <w:rPr>
        <w:rFonts w:ascii="Arial" w:hAnsi="Arial" w:cs="Arial"/>
        <w:b/>
        <w:sz w:val="20"/>
        <w:lang w:val="en-US"/>
      </w:rPr>
      <w:t>${FECHA}</w:t>
    </w:r>
  </w:p>
  <w:p w:rsidR="00420208" w:rsidRPr="007A56EA" w:rsidRDefault="00420208" w:rsidP="00C4395A">
    <w:pPr>
      <w:pStyle w:val="Encabezado"/>
      <w:rPr>
        <w:rFonts w:ascii="Arial" w:hAnsi="Arial" w:cs="Arial"/>
        <w:b/>
        <w:sz w:val="20"/>
        <w:lang w:val="en-US"/>
      </w:rPr>
    </w:pPr>
  </w:p>
  <w:p w:rsidR="00C30D53" w:rsidRPr="007A56EA" w:rsidRDefault="00420208" w:rsidP="00C30D53">
    <w:pPr>
      <w:pStyle w:val="Encabezado"/>
      <w:ind w:firstLine="708"/>
      <w:jc w:val="right"/>
      <w:rPr>
        <w:rFonts w:ascii="Arial" w:hAnsi="Arial" w:cs="Arial"/>
        <w:b/>
        <w:sz w:val="20"/>
        <w:lang w:val="en-US"/>
      </w:rPr>
    </w:pPr>
    <w:r>
      <w:rPr>
        <w:rFonts w:ascii="Arial" w:hAnsi="Arial" w:cs="Arial"/>
        <w:b/>
        <w:sz w:val="20"/>
        <w:lang w:val="en-US"/>
      </w:rPr>
      <w:t>${NUM_CITE</w:t>
    </w:r>
    <w:r w:rsidR="00CA12B0">
      <w:rPr>
        <w:rFonts w:ascii="Arial" w:hAnsi="Arial" w:cs="Arial"/>
        <w:b/>
        <w:sz w:val="20"/>
        <w:lang w:val="en-US"/>
      </w:rPr>
      <w:t>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63E" w:rsidRDefault="00CF6200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1734" o:spid="_x0000_s2057" type="#_x0000_t75" style="position:absolute;margin-left:0;margin-top:0;width:237.05pt;height:237.8pt;z-index:-25165619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71A79"/>
    <w:multiLevelType w:val="hybridMultilevel"/>
    <w:tmpl w:val="A9BC38C2"/>
    <w:lvl w:ilvl="0" w:tplc="0C0A0013">
      <w:start w:val="1"/>
      <w:numFmt w:val="upperRoman"/>
      <w:lvlText w:val="%1."/>
      <w:lvlJc w:val="righ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8077279"/>
    <w:multiLevelType w:val="hybridMultilevel"/>
    <w:tmpl w:val="009000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22FB4"/>
    <w:multiLevelType w:val="hybridMultilevel"/>
    <w:tmpl w:val="87A4245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49"/>
    <w:rsid w:val="00022AB1"/>
    <w:rsid w:val="00022EF7"/>
    <w:rsid w:val="0003077D"/>
    <w:rsid w:val="000425CF"/>
    <w:rsid w:val="00046542"/>
    <w:rsid w:val="00055169"/>
    <w:rsid w:val="0005750D"/>
    <w:rsid w:val="00076AC8"/>
    <w:rsid w:val="00081560"/>
    <w:rsid w:val="00085B3E"/>
    <w:rsid w:val="000B0C44"/>
    <w:rsid w:val="000B1930"/>
    <w:rsid w:val="000B27C4"/>
    <w:rsid w:val="000B3C8B"/>
    <w:rsid w:val="000F2D1F"/>
    <w:rsid w:val="000F3B4C"/>
    <w:rsid w:val="00102568"/>
    <w:rsid w:val="001170E9"/>
    <w:rsid w:val="00137A38"/>
    <w:rsid w:val="00140CDB"/>
    <w:rsid w:val="00145987"/>
    <w:rsid w:val="00153064"/>
    <w:rsid w:val="00157C24"/>
    <w:rsid w:val="00166266"/>
    <w:rsid w:val="001861EA"/>
    <w:rsid w:val="00190386"/>
    <w:rsid w:val="001906E4"/>
    <w:rsid w:val="001B2749"/>
    <w:rsid w:val="001D295B"/>
    <w:rsid w:val="001E1BA4"/>
    <w:rsid w:val="00212E44"/>
    <w:rsid w:val="002130CA"/>
    <w:rsid w:val="00227293"/>
    <w:rsid w:val="00244185"/>
    <w:rsid w:val="00245858"/>
    <w:rsid w:val="00253FD1"/>
    <w:rsid w:val="002745F1"/>
    <w:rsid w:val="002769D3"/>
    <w:rsid w:val="002812DA"/>
    <w:rsid w:val="00281842"/>
    <w:rsid w:val="0028575E"/>
    <w:rsid w:val="002A52EC"/>
    <w:rsid w:val="002A69E2"/>
    <w:rsid w:val="002A6DA9"/>
    <w:rsid w:val="002B5F2F"/>
    <w:rsid w:val="002C5E4A"/>
    <w:rsid w:val="002D234D"/>
    <w:rsid w:val="002F797C"/>
    <w:rsid w:val="002F7993"/>
    <w:rsid w:val="00334F2F"/>
    <w:rsid w:val="0034436B"/>
    <w:rsid w:val="0035331F"/>
    <w:rsid w:val="00353D31"/>
    <w:rsid w:val="00354702"/>
    <w:rsid w:val="003579BA"/>
    <w:rsid w:val="00367800"/>
    <w:rsid w:val="00370EE0"/>
    <w:rsid w:val="003774B4"/>
    <w:rsid w:val="00390307"/>
    <w:rsid w:val="003A7C4B"/>
    <w:rsid w:val="003C3BA3"/>
    <w:rsid w:val="003E4A1E"/>
    <w:rsid w:val="0040193E"/>
    <w:rsid w:val="004125A7"/>
    <w:rsid w:val="00415919"/>
    <w:rsid w:val="00417322"/>
    <w:rsid w:val="00420208"/>
    <w:rsid w:val="00422622"/>
    <w:rsid w:val="00426B44"/>
    <w:rsid w:val="004279C3"/>
    <w:rsid w:val="00430B46"/>
    <w:rsid w:val="004363E0"/>
    <w:rsid w:val="004556E7"/>
    <w:rsid w:val="00457823"/>
    <w:rsid w:val="00474A57"/>
    <w:rsid w:val="0048537D"/>
    <w:rsid w:val="004A0C1E"/>
    <w:rsid w:val="004A1037"/>
    <w:rsid w:val="004A6B01"/>
    <w:rsid w:val="004C2494"/>
    <w:rsid w:val="004C6677"/>
    <w:rsid w:val="004D1BC7"/>
    <w:rsid w:val="004D2901"/>
    <w:rsid w:val="00503B3C"/>
    <w:rsid w:val="00511412"/>
    <w:rsid w:val="00545D13"/>
    <w:rsid w:val="005504B1"/>
    <w:rsid w:val="00551EFF"/>
    <w:rsid w:val="00555F8C"/>
    <w:rsid w:val="00562B45"/>
    <w:rsid w:val="00565807"/>
    <w:rsid w:val="0057497D"/>
    <w:rsid w:val="005A68AD"/>
    <w:rsid w:val="005B653E"/>
    <w:rsid w:val="005C15EC"/>
    <w:rsid w:val="005C62B8"/>
    <w:rsid w:val="005D6A3F"/>
    <w:rsid w:val="0060209C"/>
    <w:rsid w:val="00613C49"/>
    <w:rsid w:val="00613C9A"/>
    <w:rsid w:val="006307AA"/>
    <w:rsid w:val="00644281"/>
    <w:rsid w:val="00647434"/>
    <w:rsid w:val="00652E95"/>
    <w:rsid w:val="00670513"/>
    <w:rsid w:val="00674FF5"/>
    <w:rsid w:val="00685773"/>
    <w:rsid w:val="00694409"/>
    <w:rsid w:val="00697828"/>
    <w:rsid w:val="006A1B91"/>
    <w:rsid w:val="006A4FD5"/>
    <w:rsid w:val="006B0C0F"/>
    <w:rsid w:val="006B781C"/>
    <w:rsid w:val="006C28F5"/>
    <w:rsid w:val="006C3473"/>
    <w:rsid w:val="006E3243"/>
    <w:rsid w:val="006E70A2"/>
    <w:rsid w:val="006F4FE2"/>
    <w:rsid w:val="007028BE"/>
    <w:rsid w:val="007049D3"/>
    <w:rsid w:val="007247EA"/>
    <w:rsid w:val="007260D4"/>
    <w:rsid w:val="00734EDC"/>
    <w:rsid w:val="00750246"/>
    <w:rsid w:val="00751965"/>
    <w:rsid w:val="007576DE"/>
    <w:rsid w:val="00761DCF"/>
    <w:rsid w:val="00762246"/>
    <w:rsid w:val="00763411"/>
    <w:rsid w:val="00782E27"/>
    <w:rsid w:val="007832E2"/>
    <w:rsid w:val="0078455F"/>
    <w:rsid w:val="007A1303"/>
    <w:rsid w:val="007A56EA"/>
    <w:rsid w:val="007A6E45"/>
    <w:rsid w:val="007B7091"/>
    <w:rsid w:val="007C108A"/>
    <w:rsid w:val="007C3B6C"/>
    <w:rsid w:val="007D19B3"/>
    <w:rsid w:val="007E1612"/>
    <w:rsid w:val="007E5E0D"/>
    <w:rsid w:val="007E7F15"/>
    <w:rsid w:val="007F068F"/>
    <w:rsid w:val="00812BC2"/>
    <w:rsid w:val="00814FC2"/>
    <w:rsid w:val="00821D5A"/>
    <w:rsid w:val="00835EC2"/>
    <w:rsid w:val="0084010A"/>
    <w:rsid w:val="0084585D"/>
    <w:rsid w:val="0085604D"/>
    <w:rsid w:val="00867239"/>
    <w:rsid w:val="00886243"/>
    <w:rsid w:val="008913EB"/>
    <w:rsid w:val="008C1BCB"/>
    <w:rsid w:val="008C7C8D"/>
    <w:rsid w:val="008D376D"/>
    <w:rsid w:val="008E1713"/>
    <w:rsid w:val="009045A8"/>
    <w:rsid w:val="009234AC"/>
    <w:rsid w:val="0093144C"/>
    <w:rsid w:val="00944A20"/>
    <w:rsid w:val="0094577F"/>
    <w:rsid w:val="0096763E"/>
    <w:rsid w:val="00981704"/>
    <w:rsid w:val="009869D1"/>
    <w:rsid w:val="009A7EB8"/>
    <w:rsid w:val="009B1D3C"/>
    <w:rsid w:val="009B6E99"/>
    <w:rsid w:val="009D24A7"/>
    <w:rsid w:val="00A143C3"/>
    <w:rsid w:val="00A170C1"/>
    <w:rsid w:val="00A34EB2"/>
    <w:rsid w:val="00A4086E"/>
    <w:rsid w:val="00A45DAB"/>
    <w:rsid w:val="00A568E8"/>
    <w:rsid w:val="00A56FAF"/>
    <w:rsid w:val="00A633F8"/>
    <w:rsid w:val="00A80BC5"/>
    <w:rsid w:val="00AA4B17"/>
    <w:rsid w:val="00AD458C"/>
    <w:rsid w:val="00AE1333"/>
    <w:rsid w:val="00AE2C82"/>
    <w:rsid w:val="00AF5970"/>
    <w:rsid w:val="00AF5A49"/>
    <w:rsid w:val="00B23EED"/>
    <w:rsid w:val="00B407BB"/>
    <w:rsid w:val="00B40856"/>
    <w:rsid w:val="00B42DF9"/>
    <w:rsid w:val="00B805EC"/>
    <w:rsid w:val="00B81E8E"/>
    <w:rsid w:val="00BA1606"/>
    <w:rsid w:val="00BA6DAF"/>
    <w:rsid w:val="00C10A96"/>
    <w:rsid w:val="00C12B98"/>
    <w:rsid w:val="00C30D53"/>
    <w:rsid w:val="00C400CA"/>
    <w:rsid w:val="00C4395A"/>
    <w:rsid w:val="00C43AE1"/>
    <w:rsid w:val="00C463F4"/>
    <w:rsid w:val="00C57AF5"/>
    <w:rsid w:val="00C70573"/>
    <w:rsid w:val="00C933C9"/>
    <w:rsid w:val="00C95A88"/>
    <w:rsid w:val="00C95DE6"/>
    <w:rsid w:val="00CA12B0"/>
    <w:rsid w:val="00CA191C"/>
    <w:rsid w:val="00CB1AD4"/>
    <w:rsid w:val="00CC1A27"/>
    <w:rsid w:val="00CC40FB"/>
    <w:rsid w:val="00CD3D8F"/>
    <w:rsid w:val="00CF05EE"/>
    <w:rsid w:val="00CF0B51"/>
    <w:rsid w:val="00CF6200"/>
    <w:rsid w:val="00D07DBD"/>
    <w:rsid w:val="00D22C8F"/>
    <w:rsid w:val="00D274C8"/>
    <w:rsid w:val="00D44AFD"/>
    <w:rsid w:val="00D45CB3"/>
    <w:rsid w:val="00D50D33"/>
    <w:rsid w:val="00D65456"/>
    <w:rsid w:val="00DB330D"/>
    <w:rsid w:val="00DB5027"/>
    <w:rsid w:val="00DB6D6E"/>
    <w:rsid w:val="00DC11FD"/>
    <w:rsid w:val="00DC400C"/>
    <w:rsid w:val="00DC4F93"/>
    <w:rsid w:val="00DD4DDD"/>
    <w:rsid w:val="00DD772D"/>
    <w:rsid w:val="00DF182B"/>
    <w:rsid w:val="00DF5A78"/>
    <w:rsid w:val="00DF7E80"/>
    <w:rsid w:val="00E063DF"/>
    <w:rsid w:val="00E07F4C"/>
    <w:rsid w:val="00E203B4"/>
    <w:rsid w:val="00E256D8"/>
    <w:rsid w:val="00E2634D"/>
    <w:rsid w:val="00E35EBF"/>
    <w:rsid w:val="00E40009"/>
    <w:rsid w:val="00E76556"/>
    <w:rsid w:val="00E76AC3"/>
    <w:rsid w:val="00E778E4"/>
    <w:rsid w:val="00E8629C"/>
    <w:rsid w:val="00ED2842"/>
    <w:rsid w:val="00ED6469"/>
    <w:rsid w:val="00EE287D"/>
    <w:rsid w:val="00F11A1B"/>
    <w:rsid w:val="00F532AC"/>
    <w:rsid w:val="00F568ED"/>
    <w:rsid w:val="00FA6164"/>
    <w:rsid w:val="00FB42BF"/>
    <w:rsid w:val="00FC2C5B"/>
    <w:rsid w:val="00FC731A"/>
    <w:rsid w:val="00FD2EC2"/>
    <w:rsid w:val="00FE18C5"/>
    <w:rsid w:val="00FE3819"/>
    <w:rsid w:val="00FE4211"/>
    <w:rsid w:val="00FE62D6"/>
    <w:rsid w:val="00FF4A22"/>
    <w:rsid w:val="00F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|"/>
  <w15:docId w15:val="{259F33DF-25DF-4D3E-B155-30116389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556"/>
  </w:style>
  <w:style w:type="paragraph" w:styleId="Ttulo1">
    <w:name w:val="heading 1"/>
    <w:basedOn w:val="Normal"/>
    <w:next w:val="Normal"/>
    <w:link w:val="Ttulo1Car"/>
    <w:qFormat/>
    <w:rsid w:val="0076341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Ttulo4">
    <w:name w:val="heading 4"/>
    <w:basedOn w:val="Normal"/>
    <w:next w:val="Normal"/>
    <w:link w:val="Ttulo4Car"/>
    <w:qFormat/>
    <w:rsid w:val="00763411"/>
    <w:pPr>
      <w:keepNext/>
      <w:spacing w:after="0" w:line="240" w:lineRule="auto"/>
      <w:jc w:val="right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styleId="Ttulo5">
    <w:name w:val="heading 5"/>
    <w:basedOn w:val="Normal"/>
    <w:next w:val="Normal"/>
    <w:link w:val="Ttulo5Car"/>
    <w:qFormat/>
    <w:rsid w:val="00763411"/>
    <w:pPr>
      <w:keepNext/>
      <w:spacing w:after="0" w:line="240" w:lineRule="auto"/>
      <w:outlineLvl w:val="4"/>
    </w:pPr>
    <w:rPr>
      <w:rFonts w:ascii="Arial" w:eastAsia="Times New Roman" w:hAnsi="Arial" w:cs="Times New Roman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63411"/>
    <w:rPr>
      <w:rFonts w:ascii="Times New Roman" w:eastAsia="Times New Roman" w:hAnsi="Times New Roman" w:cs="Times New Roman"/>
      <w:b/>
      <w:sz w:val="20"/>
      <w:szCs w:val="20"/>
      <w:u w:val="single"/>
    </w:rPr>
  </w:style>
  <w:style w:type="character" w:customStyle="1" w:styleId="Ttulo4Car">
    <w:name w:val="Título 4 Car"/>
    <w:basedOn w:val="Fuentedeprrafopredeter"/>
    <w:link w:val="Ttulo4"/>
    <w:rsid w:val="00763411"/>
    <w:rPr>
      <w:rFonts w:ascii="Arial" w:eastAsia="Times New Roman" w:hAnsi="Arial" w:cs="Times New Roman"/>
      <w:b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763411"/>
    <w:rPr>
      <w:rFonts w:ascii="Arial" w:eastAsia="Times New Roman" w:hAnsi="Arial" w:cs="Times New Roman"/>
      <w:b/>
      <w:sz w:val="20"/>
      <w:szCs w:val="20"/>
    </w:rPr>
  </w:style>
  <w:style w:type="paragraph" w:styleId="Textoindependiente">
    <w:name w:val="Body Text"/>
    <w:basedOn w:val="Normal"/>
    <w:link w:val="TextoindependienteCar"/>
    <w:rsid w:val="00763411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63411"/>
    <w:rPr>
      <w:rFonts w:ascii="Arial" w:eastAsia="Times New Roman" w:hAnsi="Arial" w:cs="Times New Roman"/>
      <w:sz w:val="24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763411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63411"/>
    <w:rPr>
      <w:rFonts w:ascii="Consolas" w:eastAsiaTheme="minorHAnsi" w:hAnsi="Consolas"/>
      <w:sz w:val="21"/>
      <w:szCs w:val="21"/>
      <w:lang w:eastAsia="en-US"/>
    </w:rPr>
  </w:style>
  <w:style w:type="paragraph" w:styleId="Sinespaciado">
    <w:name w:val="No Spacing"/>
    <w:uiPriority w:val="1"/>
    <w:qFormat/>
    <w:rsid w:val="00FC731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E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7F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91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3EB"/>
  </w:style>
  <w:style w:type="paragraph" w:styleId="Piedepgina">
    <w:name w:val="footer"/>
    <w:basedOn w:val="Normal"/>
    <w:link w:val="PiedepginaCar"/>
    <w:uiPriority w:val="99"/>
    <w:unhideWhenUsed/>
    <w:rsid w:val="00891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3EB"/>
  </w:style>
  <w:style w:type="character" w:styleId="nfasissutil">
    <w:name w:val="Subtle Emphasis"/>
    <w:basedOn w:val="Fuentedeprrafopredeter"/>
    <w:uiPriority w:val="19"/>
    <w:qFormat/>
    <w:rsid w:val="008913EB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8913E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913EB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8913E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913EB"/>
    <w:rPr>
      <w:i/>
      <w:iCs/>
      <w:color w:val="000000" w:themeColor="text1"/>
    </w:rPr>
  </w:style>
  <w:style w:type="table" w:styleId="Tablaconcuadrcula">
    <w:name w:val="Table Grid"/>
    <w:basedOn w:val="Tablanormal"/>
    <w:uiPriority w:val="59"/>
    <w:rsid w:val="008D376D"/>
    <w:pPr>
      <w:spacing w:after="0" w:line="240" w:lineRule="auto"/>
    </w:pPr>
    <w:rPr>
      <w:rFonts w:eastAsiaTheme="minorHAnsi"/>
      <w:lang w:val="es-BO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unhideWhenUsed/>
    <w:rsid w:val="00E8629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7239"/>
    <w:rPr>
      <w:rFonts w:ascii="Courier New" w:eastAsia="Times New Roman" w:hAnsi="Courier New" w:cs="Courier New"/>
      <w:sz w:val="20"/>
      <w:szCs w:val="20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quiroga\Datos%20de%20programa\Microsoft\Plantillas\NE-201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A0C49E-6980-4786-A94B-BB47DBA0970A}">
  <we:reference id="wa104051163" version="1.2.0.3" store="en-001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2C0F9-7379-405A-B74B-C6231E9C9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NE-2013.dotm</Template>
  <TotalTime>401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aquiroga</dc:creator>
  <cp:lastModifiedBy>M. Alejandro Mamani Villegas</cp:lastModifiedBy>
  <cp:revision>41</cp:revision>
  <cp:lastPrinted>2015-04-24T22:40:00Z</cp:lastPrinted>
  <dcterms:created xsi:type="dcterms:W3CDTF">2016-10-25T19:36:00Z</dcterms:created>
  <dcterms:modified xsi:type="dcterms:W3CDTF">2016-12-14T18:57:00Z</dcterms:modified>
</cp:coreProperties>
</file>